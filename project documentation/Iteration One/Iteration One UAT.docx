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18E" w:rsidRDefault="003361D4">
      <w:pPr>
        <w:pStyle w:val="Body"/>
      </w:pPr>
      <w:r>
        <w:t xml:space="preserve">This iteration is more about me ensuring that I have the </w:t>
      </w:r>
      <w:proofErr w:type="gramStart"/>
      <w:r>
        <w:t>basics  of</w:t>
      </w:r>
      <w:proofErr w:type="gramEnd"/>
      <w:r>
        <w:t xml:space="preserve"> the framework down then actua</w:t>
      </w:r>
      <w:r>
        <w:t>l</w:t>
      </w:r>
      <w:r>
        <w:t>ly providing any useful features for the application</w:t>
      </w:r>
    </w:p>
    <w:p w:rsidR="002C418E" w:rsidRDefault="002C418E">
      <w:pPr>
        <w:pStyle w:val="Body"/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6"/>
        <w:gridCol w:w="1927"/>
        <w:gridCol w:w="1928"/>
        <w:gridCol w:w="1927"/>
        <w:gridCol w:w="1929"/>
      </w:tblGrid>
      <w:tr w:rsidR="00285A1A">
        <w:trPr>
          <w:trHeight w:val="28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C418E">
            <w:pPr>
              <w:pStyle w:val="TableStyle1"/>
            </w:pPr>
            <w:r>
              <w:t>Test</w:t>
            </w:r>
            <w:r>
              <w:tab/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C418E">
            <w:pPr>
              <w:pStyle w:val="TableStyle1"/>
            </w:pPr>
            <w:r>
              <w:t>Date Completed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C418E">
            <w:pPr>
              <w:pStyle w:val="TableStyle1"/>
            </w:pPr>
            <w:r>
              <w:t>Result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C418E">
            <w:pPr>
              <w:pStyle w:val="TableStyle1"/>
            </w:pPr>
            <w:r>
              <w:t>Notes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C418E">
            <w:pPr>
              <w:pStyle w:val="TableStyle1"/>
            </w:pPr>
            <w:r>
              <w:t xml:space="preserve">Preformed by </w:t>
            </w:r>
          </w:p>
        </w:tc>
      </w:tr>
      <w:tr w:rsidR="00285A1A" w:rsidTr="002C418E">
        <w:tblPrEx>
          <w:shd w:val="clear" w:color="auto" w:fill="auto"/>
        </w:tblPrEx>
        <w:trPr>
          <w:trHeight w:val="1411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3361D4">
            <w:r w:rsidRPr="003361D4">
              <w:t>Allow the use</w:t>
            </w:r>
            <w:r>
              <w:t xml:space="preserve">r to preform </w:t>
            </w:r>
            <w:proofErr w:type="gramStart"/>
            <w:r>
              <w:t>basic  creation</w:t>
            </w:r>
            <w:proofErr w:type="gramEnd"/>
            <w:r>
              <w:t>,</w:t>
            </w:r>
            <w:r w:rsidRPr="003361D4">
              <w:t xml:space="preserve"> del</w:t>
            </w:r>
            <w:r w:rsidRPr="003361D4">
              <w:t>e</w:t>
            </w:r>
            <w:r w:rsidRPr="003361D4">
              <w:t>tion</w:t>
            </w:r>
            <w:r>
              <w:t xml:space="preserve"> and querying </w:t>
            </w:r>
            <w:bookmarkStart w:id="0" w:name="_GoBack"/>
            <w:bookmarkEnd w:id="0"/>
            <w:r w:rsidRPr="003361D4">
              <w:t xml:space="preserve"> of data in the dat</w:t>
            </w:r>
            <w:r w:rsidRPr="003361D4">
              <w:t>a</w:t>
            </w:r>
            <w:r w:rsidRPr="003361D4">
              <w:t>base.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3361D4" w:rsidP="003361D4">
            <w:pPr>
              <w:jc w:val="center"/>
            </w:pPr>
            <w:r w:rsidRPr="003361D4">
              <w:t>Allow the user to insert, update and delete data from existing tables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  <w:tr w:rsidR="00285A1A">
        <w:tblPrEx>
          <w:shd w:val="clear" w:color="auto" w:fill="auto"/>
        </w:tblPrEx>
        <w:trPr>
          <w:trHeight w:val="29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  <w:tc>
          <w:tcPr>
            <w:tcW w:w="19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5A1A" w:rsidRDefault="00285A1A"/>
        </w:tc>
      </w:tr>
    </w:tbl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85A1A">
      <w:pPr>
        <w:pStyle w:val="Body"/>
      </w:pPr>
    </w:p>
    <w:p w:rsidR="00285A1A" w:rsidRDefault="002C418E">
      <w:pPr>
        <w:pStyle w:val="Body"/>
      </w:pPr>
      <w:r>
        <w:br/>
      </w:r>
      <w:r>
        <w:br w:type="page"/>
      </w:r>
    </w:p>
    <w:p w:rsidR="00285A1A" w:rsidRDefault="00285A1A">
      <w:pPr>
        <w:pStyle w:val="Body"/>
      </w:pPr>
    </w:p>
    <w:sectPr w:rsidR="00285A1A">
      <w:head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1D4" w:rsidRDefault="003361D4">
      <w:r>
        <w:separator/>
      </w:r>
    </w:p>
  </w:endnote>
  <w:endnote w:type="continuationSeparator" w:id="0">
    <w:p w:rsidR="003361D4" w:rsidRDefault="0033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1D4" w:rsidRDefault="003361D4">
      <w:r>
        <w:separator/>
      </w:r>
    </w:p>
  </w:footnote>
  <w:footnote w:type="continuationSeparator" w:id="0">
    <w:p w:rsidR="003361D4" w:rsidRDefault="003361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A1A" w:rsidRDefault="003361D4">
    <w:pPr>
      <w:pStyle w:val="HeaderFooter"/>
      <w:tabs>
        <w:tab w:val="clear" w:pos="9020"/>
        <w:tab w:val="center" w:pos="4819"/>
        <w:tab w:val="right" w:pos="9612"/>
      </w:tabs>
    </w:pPr>
    <w:r>
      <w:t>User Acceptance tests for Iteration 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78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61D4"/>
    <w:rsid w:val="001457BD"/>
    <w:rsid w:val="00285A1A"/>
    <w:rsid w:val="002C418E"/>
    <w:rsid w:val="003361D4"/>
    <w:rsid w:val="004A7870"/>
    <w:rsid w:val="00F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F8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4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18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18E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4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18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18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ckdavey:Library:Application%20Support:Microsoft:Office:User%20Templates:My%20Templates: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plan template.dotx</Template>
  <TotalTime>4</TotalTime>
  <Pages>3</Pages>
  <Words>84</Words>
  <Characters>481</Characters>
  <Application>Microsoft Macintosh Word</Application>
  <DocSecurity>0</DocSecurity>
  <Lines>4</Lines>
  <Paragraphs>1</Paragraphs>
  <ScaleCrop>false</ScaleCrop>
  <Company>School of Computing, University of Kent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Davey</dc:creator>
  <cp:lastModifiedBy>Jack Davey</cp:lastModifiedBy>
  <cp:revision>1</cp:revision>
  <dcterms:created xsi:type="dcterms:W3CDTF">2015-06-08T09:13:00Z</dcterms:created>
  <dcterms:modified xsi:type="dcterms:W3CDTF">2015-06-08T09:20:00Z</dcterms:modified>
</cp:coreProperties>
</file>